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669"/>
        <w:gridCol w:w="1623"/>
        <w:gridCol w:w="406"/>
        <w:gridCol w:w="3189"/>
        <w:gridCol w:w="2680"/>
      </w:tblGrid>
      <w:tr w:rsidR="004B4147" w:rsidRPr="00D9329C" w14:paraId="45F230C0" w14:textId="77777777" w:rsidTr="00A21AF8">
        <w:tc>
          <w:tcPr>
            <w:tcW w:w="2160" w:type="dxa"/>
            <w:gridSpan w:val="2"/>
          </w:tcPr>
          <w:p w14:paraId="53313DC6" w14:textId="77777777" w:rsidR="004B4147" w:rsidRPr="00D9329C" w:rsidRDefault="004B4147" w:rsidP="004B4147">
            <w:pPr>
              <w:pStyle w:val="Logo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A40174C" wp14:editId="3F18635A">
                      <wp:extent cx="1630678" cy="771070"/>
                      <wp:effectExtent l="0" t="0" r="0" b="1016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0678" cy="771070"/>
                                <a:chOff x="-47624" y="-26679"/>
                                <a:chExt cx="1083679" cy="762222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4" y="-19060"/>
                                  <a:ext cx="405114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89FA35" w14:textId="77777777" w:rsidR="004B4147" w:rsidRDefault="00000000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533960766"/>
                                        <w:placeholder>
                                          <w:docPart w:val="F0EE5F9584E148F9905C3AD7807BBDBF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r w:rsidR="004B4147">
                                          <w:rPr>
                                            <w:lang w:val="en-GB" w:bidi="en-GB"/>
                                          </w:rPr>
                                          <w:t>M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02299" y="-26679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C3AF92" w14:textId="6515AE6A" w:rsidR="004B4147" w:rsidRDefault="00CA345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39960" y="79767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0174C" id="Group 130" o:spid="_x0000_s1026" alt="&quot;&quot;" style="width:128.4pt;height:60.7pt;mso-position-horizontal-relative:char;mso-position-vertical-relative:line" coordorigin="-476,-266" coordsize="10836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4050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189FA35" w14:textId="77777777" w:rsidR="004B4147" w:rsidRDefault="00000000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533960766"/>
                                  <w:placeholder>
                                    <w:docPart w:val="F0EE5F9584E148F9905C3AD7807BBDBF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4B4147">
                                    <w:rPr>
                                      <w:lang w:val="en-GB" w:bidi="en-GB"/>
                                    </w:rPr>
                                    <w:t>M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shape id="TextBox 6" o:spid="_x0000_s1028" type="#_x0000_t202" style="position:absolute;left:5022;top:-266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13C3AF92" w14:textId="6515AE6A" w:rsidR="004B4147" w:rsidRDefault="00CA345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CL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4399,797" to="439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31BA927" w14:textId="537BE027" w:rsidR="004B4147" w:rsidRPr="00D9329C" w:rsidRDefault="00CA3454" w:rsidP="004B4147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MÂ NGOA</w:t>
            </w:r>
          </w:p>
          <w:p w14:paraId="7734F6EF" w14:textId="162CDFA7" w:rsidR="004B4147" w:rsidRPr="00D9329C" w:rsidRDefault="00CA3454" w:rsidP="00A21AF8">
            <w:pPr>
              <w:pStyle w:val="Subtitle"/>
              <w:rPr>
                <w:lang w:val="en-GB"/>
              </w:rPr>
            </w:pPr>
            <w:r>
              <w:rPr>
                <w:lang w:val="en-GB"/>
              </w:rPr>
              <w:t>Christian Landry</w:t>
            </w:r>
          </w:p>
        </w:tc>
      </w:tr>
      <w:tr w:rsidR="00A21AF8" w:rsidRPr="00D9329C" w14:paraId="27D2A755" w14:textId="77777777" w:rsidTr="007772B1">
        <w:tc>
          <w:tcPr>
            <w:tcW w:w="2160" w:type="dxa"/>
            <w:gridSpan w:val="2"/>
          </w:tcPr>
          <w:p w14:paraId="77450E63" w14:textId="77777777" w:rsidR="00A21AF8" w:rsidRPr="00D9329C" w:rsidRDefault="00A21AF8" w:rsidP="000161E1">
            <w:pPr>
              <w:rPr>
                <w:lang w:val="en-GB"/>
              </w:rPr>
            </w:pPr>
          </w:p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2F45E799" w14:textId="7C9D8030" w:rsidR="00A21AF8" w:rsidRPr="00D9329C" w:rsidRDefault="00CA3454" w:rsidP="00A21AF8">
            <w:pPr>
              <w:pStyle w:val="Jobtitle"/>
              <w:rPr>
                <w:lang w:val="en-GB"/>
              </w:rPr>
            </w:pPr>
            <w:r>
              <w:rPr>
                <w:lang w:val="en-GB"/>
              </w:rPr>
              <w:t>Consultant en Comptabilité</w:t>
            </w:r>
          </w:p>
        </w:tc>
      </w:tr>
      <w:tr w:rsidR="007772B1" w:rsidRPr="00D9329C" w14:paraId="6F94B9B3" w14:textId="77777777" w:rsidTr="00C777FF">
        <w:trPr>
          <w:trHeight w:val="720"/>
        </w:trPr>
        <w:tc>
          <w:tcPr>
            <w:tcW w:w="2160" w:type="dxa"/>
            <w:gridSpan w:val="2"/>
          </w:tcPr>
          <w:p w14:paraId="576A3E0C" w14:textId="77777777" w:rsidR="007772B1" w:rsidRPr="00D9329C" w:rsidRDefault="007772B1" w:rsidP="00A21AF8">
            <w:pPr>
              <w:rPr>
                <w:lang w:val="en-GB"/>
              </w:rPr>
            </w:pPr>
          </w:p>
        </w:tc>
        <w:tc>
          <w:tcPr>
            <w:tcW w:w="8640" w:type="dxa"/>
            <w:gridSpan w:val="4"/>
          </w:tcPr>
          <w:p w14:paraId="21DB27DB" w14:textId="77777777" w:rsidR="007772B1" w:rsidRPr="00D9329C" w:rsidRDefault="007772B1" w:rsidP="00A21AF8">
            <w:pPr>
              <w:pStyle w:val="Jobtitle"/>
              <w:rPr>
                <w:lang w:val="en-GB"/>
              </w:rPr>
            </w:pPr>
          </w:p>
        </w:tc>
      </w:tr>
      <w:tr w:rsidR="00CA3454" w:rsidRPr="00D9329C" w14:paraId="493B9078" w14:textId="77777777" w:rsidTr="00452292">
        <w:tc>
          <w:tcPr>
            <w:tcW w:w="540" w:type="dxa"/>
            <w:vAlign w:val="center"/>
          </w:tcPr>
          <w:p w14:paraId="37A4EA42" w14:textId="77777777" w:rsidR="00BF0DAF" w:rsidRPr="00D9329C" w:rsidRDefault="00BF0DAF" w:rsidP="00BF0DAF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30BD772B" wp14:editId="6F917B3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CB76E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CBBC4E9" w14:textId="40B48836" w:rsidR="00BF0DAF" w:rsidRPr="00D9329C" w:rsidRDefault="00CA3454" w:rsidP="00BF0DAF">
            <w:pPr>
              <w:pStyle w:val="Contact"/>
              <w:rPr>
                <w:lang w:val="en-GB"/>
              </w:rPr>
            </w:pPr>
            <w:r>
              <w:rPr>
                <w:lang w:val="en-GB"/>
              </w:rPr>
              <w:t>694 675 266 / 671 944 614</w:t>
            </w:r>
          </w:p>
        </w:tc>
        <w:tc>
          <w:tcPr>
            <w:tcW w:w="450" w:type="dxa"/>
          </w:tcPr>
          <w:p w14:paraId="5A7DFDCD" w14:textId="77777777" w:rsidR="00BF0DAF" w:rsidRPr="00D9329C" w:rsidRDefault="00BF0DAF" w:rsidP="00BF0DAF">
            <w:pPr>
              <w:rPr>
                <w:lang w:val="en-GB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lang w:val="en-GB"/>
              </w:rPr>
              <w:id w:val="1958058710"/>
              <w:placeholder>
                <w:docPart w:val="66D4BBC8280C4976972EB20FD9F83A4B"/>
              </w:placeholder>
              <w:temporary/>
              <w:showingPlcHdr/>
              <w15:appearance w15:val="hidden"/>
            </w:sdtPr>
            <w:sdtContent>
              <w:p w14:paraId="2E7E958A" w14:textId="77777777" w:rsidR="00BF0DAF" w:rsidRPr="00D9329C" w:rsidRDefault="00BF0DAF" w:rsidP="00BF0DAF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ABOUT ME</w:t>
                </w:r>
              </w:p>
            </w:sdtContent>
          </w:sdt>
        </w:tc>
      </w:tr>
      <w:tr w:rsidR="00CA3454" w:rsidRPr="00D9329C" w14:paraId="114FA8FE" w14:textId="77777777" w:rsidTr="00452292">
        <w:tc>
          <w:tcPr>
            <w:tcW w:w="540" w:type="dxa"/>
            <w:vAlign w:val="center"/>
          </w:tcPr>
          <w:p w14:paraId="0D22346C" w14:textId="77777777" w:rsidR="00BF0DAF" w:rsidRPr="00D9329C" w:rsidRDefault="00BF0DAF" w:rsidP="00BF0DAF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3B3101F0" wp14:editId="622431EC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E838C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441CB21" w14:textId="0D410D17" w:rsidR="00BF0DAF" w:rsidRPr="00D9329C" w:rsidRDefault="00CA3454" w:rsidP="00BF0DAF">
            <w:pPr>
              <w:pStyle w:val="Contact"/>
              <w:rPr>
                <w:lang w:val="en-GB"/>
              </w:rPr>
            </w:pPr>
            <w:r>
              <w:rPr>
                <w:lang w:val="en-GB"/>
              </w:rPr>
              <w:t>mchristianlandry@gmail.com</w:t>
            </w:r>
          </w:p>
        </w:tc>
        <w:tc>
          <w:tcPr>
            <w:tcW w:w="450" w:type="dxa"/>
          </w:tcPr>
          <w:p w14:paraId="1B1A9E29" w14:textId="77777777" w:rsidR="00BF0DAF" w:rsidRPr="00D9329C" w:rsidRDefault="00BF0DAF" w:rsidP="00BF0DAF">
            <w:pPr>
              <w:rPr>
                <w:lang w:val="en-GB"/>
              </w:rPr>
            </w:pPr>
          </w:p>
        </w:tc>
        <w:tc>
          <w:tcPr>
            <w:tcW w:w="6480" w:type="dxa"/>
            <w:gridSpan w:val="2"/>
            <w:vMerge/>
          </w:tcPr>
          <w:p w14:paraId="67325765" w14:textId="77777777" w:rsidR="00BF0DAF" w:rsidRPr="00D9329C" w:rsidRDefault="00BF0DAF" w:rsidP="00BF0DAF">
            <w:pPr>
              <w:rPr>
                <w:lang w:val="en-GB"/>
              </w:rPr>
            </w:pPr>
          </w:p>
        </w:tc>
      </w:tr>
      <w:tr w:rsidR="00CA3454" w:rsidRPr="00CA3454" w14:paraId="27423884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3812CFF2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19C0D7E" wp14:editId="7ABE5DAE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DC73C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4C04F2E" w14:textId="572FAF5D" w:rsidR="00CD2FD2" w:rsidRPr="00D9329C" w:rsidRDefault="003962AE" w:rsidP="00CD2FD2">
            <w:pPr>
              <w:pStyle w:val="Contact"/>
              <w:rPr>
                <w:lang w:val="en-GB"/>
              </w:rPr>
            </w:pPr>
            <w:r>
              <w:rPr>
                <w:lang w:val="en-GB"/>
              </w:rPr>
              <w:t>Yaoundé</w:t>
            </w:r>
            <w:r w:rsidR="00CA3454">
              <w:rPr>
                <w:lang w:val="en-GB"/>
              </w:rPr>
              <w:t>, Cameroun</w:t>
            </w:r>
          </w:p>
        </w:tc>
        <w:tc>
          <w:tcPr>
            <w:tcW w:w="450" w:type="dxa"/>
          </w:tcPr>
          <w:p w14:paraId="20AA7081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5AAC1B4" w14:textId="0444720F" w:rsidR="00CD2FD2" w:rsidRPr="00D9329C" w:rsidRDefault="00CD2FD2" w:rsidP="00CD2FD2">
            <w:pPr>
              <w:pStyle w:val="Introduction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-1107041039"/>
            <w:placeholder>
              <w:docPart w:val="5F2A9ED4A5D349BF8E2400FBC6D0CE57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14:paraId="42D6031D" w14:textId="77777777" w:rsidR="00CD2FD2" w:rsidRPr="00CA3454" w:rsidRDefault="00CD2FD2" w:rsidP="00114258">
                <w:pPr>
                  <w:rPr>
                    <w:lang w:val="fr-FR"/>
                  </w:rPr>
                </w:pPr>
                <w:r w:rsidRPr="00D9329C">
                  <w:rPr>
                    <w:lang w:val="en-GB" w:bidi="en-GB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CA3454" w:rsidRPr="00D9329C" w14:paraId="4E930F9C" w14:textId="77777777" w:rsidTr="00452292">
        <w:tc>
          <w:tcPr>
            <w:tcW w:w="540" w:type="dxa"/>
            <w:vAlign w:val="center"/>
          </w:tcPr>
          <w:p w14:paraId="327EF6A5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741CE447" wp14:editId="136E729A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99DF54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s5Dg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">
                        <v:imagedata r:id="rId22" o:title="Call centr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BC8F7D9" w14:textId="77777777" w:rsidR="00CD2FD2" w:rsidRPr="00D9329C" w:rsidRDefault="00000000" w:rsidP="00CD2FD2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1127808345"/>
                <w:placeholder>
                  <w:docPart w:val="F54F5FBFCD3146389AA8880A59DB9CFF"/>
                </w:placeholder>
                <w:temporary/>
                <w:showingPlcHdr/>
                <w15:appearance w15:val="hidden"/>
              </w:sdtPr>
              <w:sdtContent>
                <w:r w:rsidR="00CD2FD2" w:rsidRPr="00D9329C">
                  <w:rPr>
                    <w:rFonts w:eastAsia="Rockwell" w:hAnsi="Rockwell" w:cs="Rockwell"/>
                    <w:noProof/>
                    <w:color w:val="1D3251" w:themeColor="accent1"/>
                    <w:kern w:val="24"/>
                    <w:lang w:val="en-GB" w:bidi="en-GB"/>
                  </w:rPr>
                  <w:t>LinkedIn</w:t>
                </w:r>
              </w:sdtContent>
            </w:sdt>
          </w:p>
        </w:tc>
        <w:tc>
          <w:tcPr>
            <w:tcW w:w="450" w:type="dxa"/>
          </w:tcPr>
          <w:p w14:paraId="77D92CDA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19A8C0C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0FB9516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A3454" w:rsidRPr="00D9329C" w14:paraId="2D1AD8DF" w14:textId="77777777" w:rsidTr="00452292">
        <w:tc>
          <w:tcPr>
            <w:tcW w:w="540" w:type="dxa"/>
            <w:vAlign w:val="center"/>
          </w:tcPr>
          <w:p w14:paraId="7ACAAA5D" w14:textId="1A0D67E7" w:rsidR="00CD2FD2" w:rsidRPr="00D9329C" w:rsidRDefault="003962AE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F57CC6F" wp14:editId="364A64B0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205DB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BF69D28" w14:textId="19026A81" w:rsidR="00CD2FD2" w:rsidRPr="00D9329C" w:rsidRDefault="003962AE" w:rsidP="00CD2FD2">
            <w:pPr>
              <w:pStyle w:val="Contact"/>
              <w:rPr>
                <w:lang w:val="en-GB"/>
              </w:rPr>
            </w:pPr>
            <w:r>
              <w:rPr>
                <w:lang w:val="en-GB"/>
              </w:rPr>
              <w:t>mchristianlandry.com</w:t>
            </w:r>
          </w:p>
        </w:tc>
        <w:tc>
          <w:tcPr>
            <w:tcW w:w="450" w:type="dxa"/>
          </w:tcPr>
          <w:p w14:paraId="4EF7EC9C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83CF7CA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5FAAF0F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A3454" w:rsidRPr="00D9329C" w14:paraId="627BBD97" w14:textId="77777777" w:rsidTr="00452292">
        <w:tc>
          <w:tcPr>
            <w:tcW w:w="540" w:type="dxa"/>
            <w:vAlign w:val="center"/>
          </w:tcPr>
          <w:p w14:paraId="79FEB7C1" w14:textId="791AF3F1" w:rsidR="00CD2FD2" w:rsidRPr="00D9329C" w:rsidRDefault="00CD2FD2" w:rsidP="00CD2FD2">
            <w:pPr>
              <w:pStyle w:val="Contact"/>
              <w:rPr>
                <w:lang w:val="en-GB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BDC51A9" w14:textId="0886088B" w:rsidR="00CD2FD2" w:rsidRPr="00D9329C" w:rsidRDefault="00CD2FD2" w:rsidP="00CD2FD2">
            <w:pPr>
              <w:pStyle w:val="Contact"/>
              <w:rPr>
                <w:lang w:val="en-GB"/>
              </w:rPr>
            </w:pPr>
          </w:p>
        </w:tc>
        <w:tc>
          <w:tcPr>
            <w:tcW w:w="450" w:type="dxa"/>
          </w:tcPr>
          <w:p w14:paraId="0E35A5A0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B1FADD0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95BD15D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984C08" w:rsidRPr="00D9329C" w14:paraId="71EAB54C" w14:textId="77777777" w:rsidTr="00C777FF">
        <w:trPr>
          <w:trHeight w:val="720"/>
        </w:trPr>
        <w:tc>
          <w:tcPr>
            <w:tcW w:w="3870" w:type="dxa"/>
            <w:gridSpan w:val="3"/>
          </w:tcPr>
          <w:p w14:paraId="40253DC5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450" w:type="dxa"/>
          </w:tcPr>
          <w:p w14:paraId="6FBF8854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1DDEF96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A3D04B7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984C08" w:rsidRPr="00D9329C" w14:paraId="3AC37877" w14:textId="77777777" w:rsidTr="005B7DB3">
        <w:trPr>
          <w:trHeight w:val="288"/>
        </w:trPr>
        <w:tc>
          <w:tcPr>
            <w:tcW w:w="3870" w:type="dxa"/>
            <w:gridSpan w:val="3"/>
          </w:tcPr>
          <w:p w14:paraId="543A1620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450" w:type="dxa"/>
          </w:tcPr>
          <w:p w14:paraId="536FAAA8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DF2D17C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75B75CF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A3454" w:rsidRPr="004043C8" w14:paraId="4467EF5C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lang w:val="en-GB"/>
              </w:rPr>
              <w:id w:val="-2037806220"/>
              <w:placeholder>
                <w:docPart w:val="FE2BEAC9D72D42A8802E6DADA4A640F1"/>
              </w:placeholder>
              <w:temporary/>
              <w:showingPlcHdr/>
              <w15:appearance w15:val="hidden"/>
            </w:sdtPr>
            <w:sdtContent>
              <w:p w14:paraId="77F14724" w14:textId="77777777" w:rsidR="00144072" w:rsidRPr="00D9329C" w:rsidRDefault="00144072" w:rsidP="00144072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Skills</w:t>
                </w:r>
              </w:p>
            </w:sdtContent>
          </w:sdt>
          <w:p w14:paraId="7E432F14" w14:textId="4B43F80E" w:rsidR="00144072" w:rsidRPr="00D9329C" w:rsidRDefault="003962AE" w:rsidP="00144072">
            <w:pPr>
              <w:rPr>
                <w:lang w:val="en-GB"/>
              </w:rPr>
            </w:pPr>
            <w:r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99006A8" wp14:editId="3012851C">
                      <wp:extent cx="2152098" cy="319762"/>
                      <wp:effectExtent l="0" t="0" r="635" b="0"/>
                      <wp:docPr id="892727889" name="Group 8" descr="Skill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872CF9-1AAF-4E3D-9AF1-AD32F5F552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319762"/>
                                <a:chOff x="502195" y="5765632"/>
                                <a:chExt cx="2152098" cy="319762"/>
                              </a:xfrm>
                            </wpg:grpSpPr>
                            <wps:wsp>
                              <wps:cNvPr id="1808306697" name="TextBox 119">
                                <a:extLst>
                                  <a:ext uri="{FF2B5EF4-FFF2-40B4-BE49-F238E27FC236}">
                                    <a16:creationId xmlns:a16="http://schemas.microsoft.com/office/drawing/2014/main" id="{E122A79F-82DC-41FF-89A7-9190F00BCC2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02195" y="5933935"/>
                                  <a:ext cx="2152098" cy="15145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5EA7B55" w14:textId="6A464872" w:rsidR="003962AE" w:rsidRPr="003962AE" w:rsidRDefault="003962AE" w:rsidP="003962A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Sage 100 Comptabilité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91738271" name="Rectangle 691738271">
                                <a:extLst>
                                  <a:ext uri="{FF2B5EF4-FFF2-40B4-BE49-F238E27FC236}">
                                    <a16:creationId xmlns:a16="http://schemas.microsoft.com/office/drawing/2014/main" id="{22C8E622-ED5C-4223-A9EE-34067D050FC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02195" y="5765632"/>
                                  <a:ext cx="2105268" cy="163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DEDDA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877217952" name="Arrow: Pentagon 877217952">
                                <a:extLst>
                                  <a:ext uri="{FF2B5EF4-FFF2-40B4-BE49-F238E27FC236}">
                                    <a16:creationId xmlns:a16="http://schemas.microsoft.com/office/drawing/2014/main" id="{616780C8-8470-469D-84D7-77CB4820559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02195" y="5765632"/>
                                  <a:ext cx="1990179" cy="163265"/>
                                </a:xfrm>
                                <a:prstGeom prst="homePlate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165694996" name="TextBox 122">
                                <a:extLst>
                                  <a:ext uri="{FF2B5EF4-FFF2-40B4-BE49-F238E27FC236}">
                                    <a16:creationId xmlns:a16="http://schemas.microsoft.com/office/drawing/2014/main" id="{AEA907C0-239F-4EEC-B86A-898041A0B01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174241" y="5765632"/>
                                  <a:ext cx="761176" cy="1632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8A3C5A" w14:textId="31BD92E1" w:rsidR="003962AE" w:rsidRPr="003962AE" w:rsidRDefault="003962AE" w:rsidP="003962AE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</w:rPr>
                                      <w:t>9/10</w:t>
                                    </w:r>
                                  </w:p>
                                  <w:p w14:paraId="553A312F" w14:textId="77777777" w:rsidR="003962AE" w:rsidRDefault="003962AE" w:rsidP="003962A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9006A8" id="Group 8" o:spid="_x0000_s1030" alt="Skill" style="width:169.45pt;height:25.2pt;mso-position-horizontal-relative:char;mso-position-vertical-relative:line" coordorigin="5021,57656" coordsize="21520,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">
                      <v:shape id="TextBox 119" o:spid="_x0000_s103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" filled="f" stroked="f">
                        <v:textbox inset="0,0,0,0">
                          <w:txbxContent>
                            <w:p w14:paraId="15EA7B55" w14:textId="6A464872" w:rsidR="003962AE" w:rsidRPr="003962AE" w:rsidRDefault="003962AE" w:rsidP="003962A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Sage 100 Comptabilité</w:t>
                              </w:r>
                            </w:p>
                          </w:txbxContent>
                        </v:textbox>
                      </v:shape>
                      <v:rect id="Rectangle 691738271" o:spid="_x0000_s103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" fillcolor="#cdedda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877217952" o:spid="_x0000_s1033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" adj="20714" fillcolor="#1d3251" stroked="f" strokeweight="1pt"/>
                      <v:shape id="TextBox 122" o:spid="_x0000_s1034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" filled="f" stroked="f">
                        <v:textbox inset="0,0,0,0">
                          <w:txbxContent>
                            <w:p w14:paraId="5F8A3C5A" w14:textId="31BD92E1" w:rsidR="003962AE" w:rsidRPr="003962AE" w:rsidRDefault="003962AE" w:rsidP="003962A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9/10</w:t>
                              </w:r>
                            </w:p>
                            <w:p w14:paraId="553A312F" w14:textId="77777777" w:rsidR="003962AE" w:rsidRDefault="003962AE" w:rsidP="003962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022E0"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67419E8E" wp14:editId="0CBC0FDC">
                      <wp:extent cx="2174545" cy="2039977"/>
                      <wp:effectExtent l="0" t="0" r="0" b="0"/>
                      <wp:docPr id="1117582380" name="Group 111758238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4545" cy="2039977"/>
                                <a:chOff x="-22447" y="-15240"/>
                                <a:chExt cx="2174545" cy="2039977"/>
                              </a:xfrm>
                            </wpg:grpSpPr>
                            <wpg:grpSp>
                              <wpg:cNvPr id="2095116766" name="Group 2095116766" descr="Skill"/>
                              <wpg:cNvGrpSpPr/>
                              <wpg:grpSpPr>
                                <a:xfrm>
                                  <a:off x="-22447" y="-15240"/>
                                  <a:ext cx="2174545" cy="335002"/>
                                  <a:chOff x="479748" y="4898254"/>
                                  <a:chExt cx="2174545" cy="335002"/>
                                </a:xfrm>
                              </wpg:grpSpPr>
                              <wps:wsp>
                                <wps:cNvPr id="1237885481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A61C973" w14:textId="4F7D8837" w:rsidR="00F022E0" w:rsidRPr="00F022E0" w:rsidRDefault="00F022E0" w:rsidP="00F022E0">
                                      <w:pPr>
                                        <w:pStyle w:val="Skill"/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Comptabilité générale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92490159" name="Rectangle 592490159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29113507" name="Arrow: Pentagon 529113507"/>
                                <wps:cNvSpPr/>
                                <wps:spPr>
                                  <a:xfrm>
                                    <a:off x="479748" y="4898254"/>
                                    <a:ext cx="2004060" cy="17832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366497699" name="TextBox 58"/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479EDA8" w14:textId="20609006" w:rsidR="00F022E0" w:rsidRPr="00F022E0" w:rsidRDefault="00F022E0" w:rsidP="00F022E0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601904013" name="Group 1601904013" descr="Skill"/>
                              <wpg:cNvGrpSpPr/>
                              <wpg:grpSpPr>
                                <a:xfrm>
                                  <a:off x="-11" y="419025"/>
                                  <a:ext cx="2152109" cy="329362"/>
                                  <a:chOff x="502184" y="5329963"/>
                                  <a:chExt cx="2152109" cy="329362"/>
                                </a:xfrm>
                              </wpg:grpSpPr>
                              <wps:wsp>
                                <wps:cNvPr id="1528559388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49F3EAB" w14:textId="651E209D" w:rsidR="00F022E0" w:rsidRDefault="00F022E0" w:rsidP="00F022E0">
                                      <w:pPr>
                                        <w:pStyle w:val="Skill"/>
                                      </w:pPr>
                                      <w:r>
                                        <w:t>Fiscalité</w:t>
                                      </w:r>
                                    </w:p>
                                    <w:p w14:paraId="5C33EA87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760023988" name="Rectangle 760023988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65365198" name="Arrow: Pentagon 1565365198"/>
                                <wps:cNvSpPr/>
                                <wps:spPr>
                                  <a:xfrm>
                                    <a:off x="502184" y="5329963"/>
                                    <a:ext cx="1989908" cy="1724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61264837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EB93707" w14:textId="607846DC" w:rsidR="00F022E0" w:rsidRPr="00F022E0" w:rsidRDefault="00F022E0" w:rsidP="00F022E0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8426606" name="Group 268426606" descr="Skill"/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577213783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280D64B" w14:textId="172CC4E0" w:rsidR="00F022E0" w:rsidRDefault="00F022E0" w:rsidP="00F022E0">
                                      <w:pPr>
                                        <w:pStyle w:val="Skill"/>
                                      </w:pPr>
                                      <w:r>
                                        <w:t xml:space="preserve">Rapprochement </w:t>
                                      </w:r>
                                      <w:r w:rsidR="003962AE">
                                        <w:t>B</w:t>
                                      </w:r>
                                      <w:r>
                                        <w:t>ancaire</w:t>
                                      </w:r>
                                    </w:p>
                                    <w:p w14:paraId="13A9D16B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069950164" name="Rectangle 2069950164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498386242" name="Arrow: Pentagon 1498386242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78335558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4D3A500" w14:textId="77777777" w:rsidR="00F022E0" w:rsidRDefault="00F022E0" w:rsidP="00F022E0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512841321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rPr>
                                              <w:lang w:val="en-GB" w:bidi="en-GB"/>
                                            </w:rPr>
                                            <w:t>9/10</w:t>
                                          </w:r>
                                        </w:sdtContent>
                                      </w:sdt>
                                    </w:p>
                                    <w:p w14:paraId="766DD480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988765669" name="Group 988765669" descr="Skill"/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98022513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7E3B17" w14:textId="5498330F" w:rsidR="00F022E0" w:rsidRDefault="00F022E0" w:rsidP="00F022E0">
                                      <w:pPr>
                                        <w:pStyle w:val="Skill"/>
                                      </w:pPr>
                                      <w:r>
                                        <w:t>Gestion</w:t>
                                      </w:r>
                                    </w:p>
                                    <w:p w14:paraId="7BADE6A6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73643738" name="Rectangle 673643738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18397797" name="Rectangle 618397797"/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44165138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97673E7" w14:textId="77777777" w:rsidR="00F022E0" w:rsidRDefault="00F022E0" w:rsidP="00F022E0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rPr>
                                              <w:lang w:val="en-GB" w:bidi="en-GB"/>
                                            </w:rPr>
                                            <w:t>10/10</w:t>
                                          </w:r>
                                        </w:sdtContent>
                                      </w:sdt>
                                    </w:p>
                                    <w:p w14:paraId="304939AA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512145485" name="Group 1512145485" descr="Skill"/>
                              <wpg:cNvGrpSpPr/>
                              <wpg:grpSpPr>
                                <a:xfrm>
                                  <a:off x="-4" y="1704373"/>
                                  <a:ext cx="2152102" cy="320364"/>
                                  <a:chOff x="502191" y="6617167"/>
                                  <a:chExt cx="2152102" cy="320364"/>
                                </a:xfrm>
                              </wpg:grpSpPr>
                              <wps:wsp>
                                <wps:cNvPr id="1226965319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5F2F2" w14:textId="04849292" w:rsidR="00F022E0" w:rsidRDefault="00984C08" w:rsidP="00F022E0">
                                      <w:pPr>
                                        <w:pStyle w:val="Skill"/>
                                      </w:pPr>
                                      <w:r>
                                        <w:t>Pack office</w:t>
                                      </w:r>
                                    </w:p>
                                    <w:p w14:paraId="24B5ECA2" w14:textId="77777777" w:rsidR="00F022E0" w:rsidRDefault="00F022E0" w:rsidP="00F022E0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37013292" name="Rectangle 337013292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25214491" name="Arrow: Pentagon 1725214491"/>
                                <wps:cNvSpPr/>
                                <wps:spPr>
                                  <a:xfrm>
                                    <a:off x="502191" y="6617167"/>
                                    <a:ext cx="201943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83564789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43B799" w14:textId="015A28E5" w:rsidR="00F022E0" w:rsidRDefault="00984C08" w:rsidP="00F022E0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AE763FE" w14:textId="77777777" w:rsidR="00F022E0" w:rsidRDefault="00F022E0" w:rsidP="00F022E0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419E8E" id="Group 1117582380" o:spid="_x0000_s1035" alt="&quot;&quot;" style="width:171.2pt;height:160.65pt;mso-position-horizontal-relative:char;mso-position-vertical-relative:line" coordorigin="-224,-152" coordsize="21745,2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">
                      <v:group id="Group 2095116766" o:spid="_x0000_s1036" alt="Skill" style="position:absolute;left:-224;top:-152;width:21744;height:3349" coordorigin="4797,48982" coordsize="21745,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">
                        <v:shape id="TextBox 55" o:spid="_x0000_s1037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" filled="f" stroked="f">
                          <v:textbox inset="0,0,0,0">
                            <w:txbxContent>
                              <w:p w14:paraId="0A61C973" w14:textId="4F7D8837" w:rsidR="00F022E0" w:rsidRPr="00F022E0" w:rsidRDefault="00F022E0" w:rsidP="00F022E0">
                                <w:pPr>
                                  <w:pStyle w:val="Skill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Comptabilité générale</w:t>
                                </w:r>
                              </w:p>
                            </w:txbxContent>
                          </v:textbox>
                        </v:shape>
                        <v:rect id="Rectangle 592490159" o:spid="_x0000_s1038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" fillcolor="#cdedda [3207]" stroked="f" strokeweight="1pt"/>
                        <v:shape id="Arrow: Pentagon 529113507" o:spid="_x0000_s1039" type="#_x0000_t15" style="position:absolute;left:4797;top:48982;width:20041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" adj="20639" fillcolor="#1d3251 [3204]" stroked="f" strokeweight="1pt"/>
                        <v:shape id="TextBox 58" o:spid="_x0000_s1040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" filled="f" stroked="f">
                          <v:textbox inset="0,0,0,0">
                            <w:txbxContent>
                              <w:p w14:paraId="6479EDA8" w14:textId="20609006" w:rsidR="00F022E0" w:rsidRPr="00F022E0" w:rsidRDefault="00F022E0" w:rsidP="00F022E0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1601904013" o:spid="_x0000_s1041" alt="Skill" style="position:absolute;top:4190;width:21520;height:3293" coordorigin="5021,53299" coordsize="2152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">
                        <v:shape id="TextBox 114" o:spid="_x0000_s104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" filled="f" stroked="f">
                          <v:textbox inset="0,0,0,0">
                            <w:txbxContent>
                              <w:p w14:paraId="349F3EAB" w14:textId="651E209D" w:rsidR="00F022E0" w:rsidRDefault="00F022E0" w:rsidP="00F022E0">
                                <w:pPr>
                                  <w:pStyle w:val="Skill"/>
                                </w:pPr>
                                <w:r>
                                  <w:t>Fiscalité</w:t>
                                </w:r>
                              </w:p>
                              <w:p w14:paraId="5C33EA87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760023988" o:spid="_x0000_s104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" fillcolor="#cdedda [3207]" stroked="f" strokeweight="1pt"/>
                        <v:shape id="Arrow: Pentagon 1565365198" o:spid="_x0000_s1044" type="#_x0000_t15" style="position:absolute;left:5021;top:53299;width:19899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" adj="20664" fillcolor="#1d3251 [3204]" stroked="f" strokeweight="1pt"/>
                        <v:shape id="TextBox 117" o:spid="_x0000_s1045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" filled="f" stroked="f">
                          <v:textbox inset="0,0,0,0">
                            <w:txbxContent>
                              <w:p w14:paraId="4EB93707" w14:textId="607846DC" w:rsidR="00F022E0" w:rsidRPr="00F022E0" w:rsidRDefault="00F022E0" w:rsidP="00F022E0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68426606" o:spid="_x0000_s1046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">
                        <v:shape id="TextBox 119" o:spid="_x0000_s1047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" filled="f" stroked="f">
                          <v:textbox inset="0,0,0,0">
                            <w:txbxContent>
                              <w:p w14:paraId="3280D64B" w14:textId="172CC4E0" w:rsidR="00F022E0" w:rsidRDefault="00F022E0" w:rsidP="00F022E0">
                                <w:pPr>
                                  <w:pStyle w:val="Skill"/>
                                </w:pPr>
                                <w:r>
                                  <w:t xml:space="preserve">Rapprochement </w:t>
                                </w:r>
                                <w:r w:rsidR="003962AE">
                                  <w:t>B</w:t>
                                </w:r>
                                <w:r>
                                  <w:t>ancaire</w:t>
                                </w:r>
                              </w:p>
                              <w:p w14:paraId="13A9D16B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069950164" o:spid="_x0000_s104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" fillcolor="#cdedda [3207]" stroked="f" strokeweight="1pt"/>
                        <v:shape id="Arrow: Pentagon 1498386242" o:spid="_x0000_s1049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" adj="20714" fillcolor="#1d3251 [3204]" stroked="f" strokeweight="1pt"/>
                        <v:shape id="TextBox 122" o:spid="_x0000_s1050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" filled="f" stroked="f">
                          <v:textbox inset="0,0,0,0">
                            <w:txbxContent>
                              <w:p w14:paraId="74D3A500" w14:textId="77777777" w:rsidR="00F022E0" w:rsidRDefault="00F022E0" w:rsidP="00F022E0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512841321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val="en-GB" w:bidi="en-GB"/>
                                      </w:rPr>
                                      <w:t>9/10</w:t>
                                    </w:r>
                                  </w:sdtContent>
                                </w:sdt>
                              </w:p>
                              <w:p w14:paraId="766DD480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988765669" o:spid="_x0000_s1051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">
                        <v:shape id="TextBox 124" o:spid="_x0000_s1052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" filled="f" stroked="f">
                          <v:textbox inset="0,0,0,0">
                            <w:txbxContent>
                              <w:p w14:paraId="6E7E3B17" w14:textId="5498330F" w:rsidR="00F022E0" w:rsidRDefault="00F022E0" w:rsidP="00F022E0">
                                <w:pPr>
                                  <w:pStyle w:val="Skill"/>
                                </w:pPr>
                                <w:r>
                                  <w:t>Gestion</w:t>
                                </w:r>
                              </w:p>
                              <w:p w14:paraId="7BADE6A6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673643738" o:spid="_x0000_s1053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" fillcolor="#cdedda [3207]" stroked="f" strokeweight="1pt"/>
                        <v:rect id="Rectangle 618397797" o:spid="_x0000_s105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" fillcolor="#1d3251 [3204]" stroked="f" strokeweight="1pt"/>
                        <v:shape id="TextBox 127" o:spid="_x0000_s1055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" filled="f" stroked="f">
                          <v:textbox inset="0,0,0,0">
                            <w:txbxContent>
                              <w:p w14:paraId="597673E7" w14:textId="77777777" w:rsidR="00F022E0" w:rsidRDefault="00F022E0" w:rsidP="00F022E0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val="en-GB" w:bidi="en-GB"/>
                                      </w:rPr>
                                      <w:t>10/10</w:t>
                                    </w:r>
                                  </w:sdtContent>
                                </w:sdt>
                              </w:p>
                              <w:p w14:paraId="304939AA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512145485" o:spid="_x0000_s1056" alt="Skill" style="position:absolute;top:17043;width:21520;height:3204" coordorigin="5021,66171" coordsize="21521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">
                        <v:shape id="TextBox 129" o:spid="_x0000_s1057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" filled="f" stroked="f">
                          <v:textbox inset="0,0,0,0">
                            <w:txbxContent>
                              <w:p w14:paraId="0435F2F2" w14:textId="04849292" w:rsidR="00F022E0" w:rsidRDefault="00984C08" w:rsidP="00F022E0">
                                <w:pPr>
                                  <w:pStyle w:val="Skill"/>
                                </w:pPr>
                                <w:r>
                                  <w:t>Pack office</w:t>
                                </w:r>
                              </w:p>
                              <w:p w14:paraId="24B5ECA2" w14:textId="77777777" w:rsidR="00F022E0" w:rsidRDefault="00F022E0" w:rsidP="00F022E0"/>
                            </w:txbxContent>
                          </v:textbox>
                        </v:shape>
                        <v:rect id="Rectangle 337013292" o:spid="_x0000_s1058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" fillcolor="#cdedda [3207]" stroked="f" strokeweight="1pt"/>
                        <v:shape id="Arrow: Pentagon 1725214491" o:spid="_x0000_s1059" type="#_x0000_t15" style="position:absolute;left:5021;top:66171;width:201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" adj="20727" fillcolor="#1d3251 [3204]" stroked="f" strokeweight="1pt"/>
                        <v:shape id="TextBox 132" o:spid="_x0000_s1060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" filled="f" stroked="f">
                          <v:textbox inset="0,0,0,0">
                            <w:txbxContent>
                              <w:p w14:paraId="7243B799" w14:textId="015A28E5" w:rsidR="00F022E0" w:rsidRDefault="00984C08" w:rsidP="00F022E0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AE763FE" w14:textId="77777777" w:rsidR="00F022E0" w:rsidRDefault="00F022E0" w:rsidP="00F022E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lang w:val="en-GB"/>
              </w:rPr>
              <w:id w:val="434569950"/>
              <w:placeholder>
                <w:docPart w:val="A896B281BD644A94AD4A845CC827789C"/>
              </w:placeholder>
              <w:temporary/>
              <w:showingPlcHdr/>
              <w15:appearance w15:val="hidden"/>
            </w:sdtPr>
            <w:sdtContent>
              <w:p w14:paraId="72720DF8" w14:textId="77777777" w:rsidR="008E2197" w:rsidRPr="00D9329C" w:rsidRDefault="008E2197" w:rsidP="008E2197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Education</w:t>
                </w:r>
              </w:p>
            </w:sdtContent>
          </w:sdt>
          <w:p w14:paraId="78D3B70A" w14:textId="75D85148" w:rsidR="004043C8" w:rsidRPr="00756EB6" w:rsidRDefault="004043C8" w:rsidP="004043C8">
            <w:pPr>
              <w:pStyle w:val="Heading2"/>
              <w:rPr>
                <w:lang w:val="fr-FR"/>
              </w:rPr>
            </w:pPr>
            <w:r>
              <w:rPr>
                <w:lang w:val="fr-FR"/>
              </w:rPr>
              <w:t xml:space="preserve">Comptabilité </w:t>
            </w:r>
            <w:r w:rsidR="002B6FA8">
              <w:rPr>
                <w:lang w:val="fr-FR"/>
              </w:rPr>
              <w:t>I</w:t>
            </w:r>
            <w:r>
              <w:rPr>
                <w:lang w:val="fr-FR"/>
              </w:rPr>
              <w:t xml:space="preserve">nformatisée et </w:t>
            </w:r>
            <w:r w:rsidR="002B6FA8">
              <w:rPr>
                <w:lang w:val="fr-FR"/>
              </w:rPr>
              <w:t>G</w:t>
            </w:r>
            <w:r>
              <w:rPr>
                <w:lang w:val="fr-FR"/>
              </w:rPr>
              <w:t xml:space="preserve">estions des </w:t>
            </w:r>
            <w:r w:rsidR="002B6FA8">
              <w:rPr>
                <w:lang w:val="fr-FR"/>
              </w:rPr>
              <w:t>E</w:t>
            </w:r>
            <w:r>
              <w:rPr>
                <w:lang w:val="fr-FR"/>
              </w:rPr>
              <w:t>ntreprises</w:t>
            </w:r>
          </w:p>
          <w:p w14:paraId="6D21F6F0" w14:textId="77777777" w:rsidR="004043C8" w:rsidRPr="00756EB6" w:rsidRDefault="004043C8" w:rsidP="004043C8">
            <w:pPr>
              <w:pStyle w:val="Heading4"/>
              <w:rPr>
                <w:lang w:val="fr-FR"/>
              </w:rPr>
            </w:pPr>
            <w:r>
              <w:rPr>
                <w:lang w:val="fr-FR"/>
              </w:rPr>
              <w:t>ISREM</w:t>
            </w:r>
          </w:p>
          <w:p w14:paraId="6B8C1BC8" w14:textId="5DF4ECD8" w:rsidR="004043C8" w:rsidRDefault="004043C8" w:rsidP="004043C8">
            <w:pPr>
              <w:rPr>
                <w:lang w:val="fr-FR"/>
              </w:rPr>
            </w:pPr>
            <w:r w:rsidRPr="00756EB6">
              <w:rPr>
                <w:lang w:val="fr-FR"/>
              </w:rPr>
              <w:t>20</w:t>
            </w:r>
            <w:r>
              <w:rPr>
                <w:lang w:val="fr-FR"/>
              </w:rPr>
              <w:t>24</w:t>
            </w:r>
          </w:p>
          <w:p w14:paraId="623F5D81" w14:textId="6A8CDBC0" w:rsidR="00984C08" w:rsidRDefault="00984C08" w:rsidP="004043C8">
            <w:pPr>
              <w:rPr>
                <w:lang w:val="fr-FR"/>
              </w:rPr>
            </w:pPr>
          </w:p>
          <w:p w14:paraId="22C9AE72" w14:textId="64524FF3" w:rsidR="004043C8" w:rsidRPr="00756EB6" w:rsidRDefault="004043C8" w:rsidP="004043C8">
            <w:pPr>
              <w:pStyle w:val="Heading2"/>
              <w:rPr>
                <w:lang w:val="fr-FR"/>
              </w:rPr>
            </w:pPr>
            <w:r w:rsidRPr="00756EB6">
              <w:rPr>
                <w:lang w:val="fr-FR"/>
              </w:rPr>
              <w:t>B</w:t>
            </w:r>
            <w:r>
              <w:rPr>
                <w:lang w:val="fr-FR"/>
              </w:rPr>
              <w:t>AC</w:t>
            </w:r>
            <w:r w:rsidR="002B6FA8">
              <w:rPr>
                <w:lang w:val="fr-FR"/>
              </w:rPr>
              <w:t xml:space="preserve"> D</w:t>
            </w:r>
          </w:p>
          <w:p w14:paraId="2E360316" w14:textId="583D5EB9" w:rsidR="004043C8" w:rsidRPr="00756EB6" w:rsidRDefault="004043C8" w:rsidP="004043C8">
            <w:pPr>
              <w:pStyle w:val="Heading4"/>
              <w:rPr>
                <w:lang w:val="fr-FR"/>
              </w:rPr>
            </w:pPr>
            <w:r>
              <w:rPr>
                <w:lang w:val="fr-FR"/>
              </w:rPr>
              <w:t>Lycée d’</w:t>
            </w:r>
            <w:r w:rsidR="002B6FA8" w:rsidRPr="002B6FA8">
              <w:rPr>
                <w:lang w:val="fr-FR"/>
              </w:rPr>
              <w:t>É</w:t>
            </w:r>
            <w:r>
              <w:rPr>
                <w:lang w:val="fr-FR"/>
              </w:rPr>
              <w:t>lig-</w:t>
            </w:r>
            <w:r w:rsidR="002B6FA8">
              <w:rPr>
                <w:lang w:val="fr-FR"/>
              </w:rPr>
              <w:t>E</w:t>
            </w:r>
            <w:r>
              <w:rPr>
                <w:lang w:val="fr-FR"/>
              </w:rPr>
              <w:t>ssono</w:t>
            </w:r>
          </w:p>
          <w:p w14:paraId="2E96F661" w14:textId="4567BD04" w:rsidR="004043C8" w:rsidRDefault="004043C8" w:rsidP="004043C8">
            <w:pPr>
              <w:rPr>
                <w:lang w:val="fr-FR"/>
              </w:rPr>
            </w:pPr>
            <w:r w:rsidRPr="00756EB6">
              <w:rPr>
                <w:lang w:val="fr-FR"/>
              </w:rPr>
              <w:t>20</w:t>
            </w:r>
            <w:r>
              <w:rPr>
                <w:lang w:val="fr-FR"/>
              </w:rPr>
              <w:t>18</w:t>
            </w:r>
          </w:p>
          <w:p w14:paraId="23D93F78" w14:textId="4831E65F" w:rsidR="00552F9B" w:rsidRPr="00756EB6" w:rsidRDefault="00552F9B" w:rsidP="00FB3253">
            <w:pPr>
              <w:pStyle w:val="Heading2"/>
              <w:rPr>
                <w:lang w:val="fr-FR"/>
              </w:rPr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60649BF5" w14:textId="77777777" w:rsidR="00144072" w:rsidRPr="00756EB6" w:rsidRDefault="00144072" w:rsidP="00144072">
            <w:pPr>
              <w:pStyle w:val="Heading1"/>
              <w:rPr>
                <w:lang w:val="fr-FR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lang w:val="en-GB"/>
              </w:rPr>
              <w:id w:val="864106690"/>
              <w:placeholder>
                <w:docPart w:val="0015507DE6C7468A8D630B0FCD358082"/>
              </w:placeholder>
              <w:temporary/>
              <w:showingPlcHdr/>
              <w15:appearance w15:val="hidden"/>
            </w:sdtPr>
            <w:sdtContent>
              <w:p w14:paraId="504D0207" w14:textId="08FA9A6D" w:rsidR="00D5094B" w:rsidRPr="00FB3253" w:rsidRDefault="00144072" w:rsidP="00FB3253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Experience</w:t>
                </w:r>
              </w:p>
            </w:sdtContent>
          </w:sdt>
          <w:p w14:paraId="36BF9788" w14:textId="77777777" w:rsidR="002B6FA8" w:rsidRPr="002B6FA8" w:rsidRDefault="002B6FA8" w:rsidP="002B6FA8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 xml:space="preserve">2023-2025 : </w:t>
            </w:r>
            <w:r w:rsidRPr="002B6FA8">
              <w:rPr>
                <w:lang w:val="fr-FR"/>
              </w:rPr>
              <w:t>Gestionnaire</w:t>
            </w:r>
          </w:p>
          <w:p w14:paraId="6F251CC3" w14:textId="77777777" w:rsidR="002B6FA8" w:rsidRPr="002B6FA8" w:rsidRDefault="002B6FA8" w:rsidP="002B6FA8">
            <w:pPr>
              <w:pStyle w:val="Heading5"/>
              <w:rPr>
                <w:lang w:val="fr-FR"/>
              </w:rPr>
            </w:pPr>
            <w:r w:rsidRPr="002B6FA8">
              <w:rPr>
                <w:lang w:val="fr-FR"/>
              </w:rPr>
              <w:t>Ets Jean Bernard</w:t>
            </w:r>
          </w:p>
          <w:p w14:paraId="7DCD554E" w14:textId="77777777" w:rsidR="002B6FA8" w:rsidRPr="004043C8" w:rsidRDefault="002B6FA8" w:rsidP="002B6FA8">
            <w:pPr>
              <w:pStyle w:val="JobDescription"/>
              <w:rPr>
                <w:rStyle w:val="JobDescriptionChar"/>
                <w:lang w:val="fr-FR"/>
              </w:rPr>
            </w:pPr>
            <w:r w:rsidRPr="004043C8">
              <w:rPr>
                <w:lang w:val="fr-FR"/>
              </w:rPr>
              <w:t>Gestion du matériel et</w:t>
            </w:r>
            <w:r>
              <w:rPr>
                <w:lang w:val="fr-FR"/>
              </w:rPr>
              <w:t xml:space="preserve"> des</w:t>
            </w:r>
            <w:r w:rsidRPr="004043C8">
              <w:rPr>
                <w:lang w:val="fr-FR"/>
              </w:rPr>
              <w:t xml:space="preserve"> f</w:t>
            </w:r>
            <w:r>
              <w:rPr>
                <w:lang w:val="fr-FR"/>
              </w:rPr>
              <w:t>inances</w:t>
            </w:r>
          </w:p>
          <w:p w14:paraId="494E83E7" w14:textId="77777777" w:rsidR="002B6FA8" w:rsidRDefault="002B6FA8" w:rsidP="002B6FA8">
            <w:pPr>
              <w:pStyle w:val="ListBullet"/>
              <w:rPr>
                <w:lang w:val="fr-FR"/>
              </w:rPr>
            </w:pPr>
            <w:r w:rsidRPr="004043C8">
              <w:rPr>
                <w:lang w:val="fr-FR"/>
              </w:rPr>
              <w:t>Comptabiliser les entrées et s</w:t>
            </w:r>
            <w:r>
              <w:rPr>
                <w:lang w:val="fr-FR"/>
              </w:rPr>
              <w:t>orties du matériel.</w:t>
            </w:r>
          </w:p>
          <w:p w14:paraId="292D4849" w14:textId="77777777" w:rsidR="002B6FA8" w:rsidRDefault="002B6FA8" w:rsidP="002B6FA8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>Comptabiliser les recettes et les dépenses.</w:t>
            </w:r>
          </w:p>
          <w:p w14:paraId="71B35028" w14:textId="77777777" w:rsidR="002B6FA8" w:rsidRDefault="002B6FA8" w:rsidP="002B6FA8">
            <w:pPr>
              <w:pStyle w:val="Heading3"/>
              <w:rPr>
                <w:lang w:val="fr-FR"/>
              </w:rPr>
            </w:pPr>
          </w:p>
          <w:p w14:paraId="72116D26" w14:textId="493AD968" w:rsidR="00D5094B" w:rsidRPr="00D5094B" w:rsidRDefault="002B6FA8" w:rsidP="002B6FA8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 xml:space="preserve">2019-2022 : </w:t>
            </w:r>
            <w:r w:rsidR="00D5094B" w:rsidRPr="001A6ABF">
              <w:rPr>
                <w:lang w:val="fr-FR"/>
              </w:rPr>
              <w:t>Enquêteur</w:t>
            </w:r>
            <w:r w:rsidR="00756EB6" w:rsidRPr="001A6ABF">
              <w:rPr>
                <w:lang w:val="fr-FR"/>
              </w:rPr>
              <w:t xml:space="preserve"> </w:t>
            </w:r>
          </w:p>
          <w:p w14:paraId="3A7180B8" w14:textId="76410CF1" w:rsidR="004103C0" w:rsidRPr="001A6ABF" w:rsidRDefault="001A6ABF" w:rsidP="004103C0">
            <w:pPr>
              <w:pStyle w:val="Heading5"/>
              <w:rPr>
                <w:lang w:val="fr-FR"/>
              </w:rPr>
            </w:pPr>
            <w:r w:rsidRPr="001A6ABF">
              <w:rPr>
                <w:lang w:val="fr-FR"/>
              </w:rPr>
              <w:t>Liaison marketing</w:t>
            </w:r>
          </w:p>
          <w:p w14:paraId="2F63DA1A" w14:textId="515C885B" w:rsidR="006C2DFF" w:rsidRPr="001A6ABF" w:rsidRDefault="001A6ABF" w:rsidP="00A6425D">
            <w:pPr>
              <w:pStyle w:val="JobDescription"/>
              <w:rPr>
                <w:rStyle w:val="JobDescriptionChar"/>
                <w:lang w:val="fr-FR"/>
              </w:rPr>
            </w:pPr>
            <w:r w:rsidRPr="001A6ABF">
              <w:rPr>
                <w:lang w:val="fr-FR"/>
              </w:rPr>
              <w:t>Etude de marc</w:t>
            </w:r>
            <w:r>
              <w:rPr>
                <w:lang w:val="fr-FR"/>
              </w:rPr>
              <w:t>hé</w:t>
            </w:r>
          </w:p>
          <w:p w14:paraId="6A58E0BB" w14:textId="66A4F5EA" w:rsidR="00A6425D" w:rsidRDefault="00D5094B" w:rsidP="00D5094B">
            <w:pPr>
              <w:pStyle w:val="ListBullet"/>
              <w:rPr>
                <w:lang w:val="fr-FR"/>
              </w:rPr>
            </w:pPr>
            <w:r w:rsidRPr="00D5094B">
              <w:rPr>
                <w:lang w:val="fr-FR"/>
              </w:rPr>
              <w:t>Collecter les données au s</w:t>
            </w:r>
            <w:r>
              <w:rPr>
                <w:lang w:val="fr-FR"/>
              </w:rPr>
              <w:t>ein des ménages.</w:t>
            </w:r>
          </w:p>
          <w:p w14:paraId="7CAB95D8" w14:textId="3290827F" w:rsidR="00D5094B" w:rsidRPr="00D5094B" w:rsidRDefault="00D5094B" w:rsidP="00D5094B">
            <w:pPr>
              <w:pStyle w:val="ListBullet"/>
              <w:rPr>
                <w:lang w:val="fr-FR"/>
              </w:rPr>
            </w:pPr>
            <w:r>
              <w:rPr>
                <w:lang w:val="fr-FR"/>
              </w:rPr>
              <w:t>Tester les produits et les services dans les entreprises.</w:t>
            </w:r>
          </w:p>
          <w:p w14:paraId="193B83E1" w14:textId="77777777" w:rsidR="002B6FA8" w:rsidRDefault="002B6FA8" w:rsidP="00A6425D">
            <w:pPr>
              <w:pStyle w:val="Heading3"/>
              <w:rPr>
                <w:lang w:val="fr-FR"/>
              </w:rPr>
            </w:pPr>
          </w:p>
          <w:p w14:paraId="6EB24F0E" w14:textId="07170585" w:rsidR="00A6425D" w:rsidRPr="00D5094B" w:rsidRDefault="002B6FA8" w:rsidP="00A6425D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 xml:space="preserve">Oct 2021-Avr 2022 : </w:t>
            </w:r>
            <w:r w:rsidR="001A6ABF" w:rsidRPr="00D5094B">
              <w:rPr>
                <w:lang w:val="fr-FR"/>
              </w:rPr>
              <w:t xml:space="preserve">Mannequin et hôte événementiel </w:t>
            </w:r>
          </w:p>
          <w:p w14:paraId="498FC638" w14:textId="6A46C0C2" w:rsidR="00A6425D" w:rsidRPr="00D5094B" w:rsidRDefault="001A6ABF" w:rsidP="00A6425D">
            <w:pPr>
              <w:pStyle w:val="Heading5"/>
              <w:rPr>
                <w:lang w:val="fr-FR"/>
              </w:rPr>
            </w:pPr>
            <w:r w:rsidRPr="00D5094B">
              <w:rPr>
                <w:lang w:val="fr-FR"/>
              </w:rPr>
              <w:t>Pat &amp; Joyce Agency</w:t>
            </w:r>
          </w:p>
          <w:p w14:paraId="2BB42F2E" w14:textId="6CBC86CB" w:rsidR="00A6425D" w:rsidRPr="00FB3253" w:rsidRDefault="00FB3253" w:rsidP="00A6425D">
            <w:pPr>
              <w:pStyle w:val="JobDescription"/>
              <w:rPr>
                <w:rStyle w:val="JobDescriptionChar"/>
                <w:lang w:val="fr-FR"/>
              </w:rPr>
            </w:pPr>
            <w:r w:rsidRPr="00FB3253">
              <w:rPr>
                <w:lang w:val="fr-FR"/>
              </w:rPr>
              <w:t>Participer à des événements e</w:t>
            </w:r>
            <w:r>
              <w:rPr>
                <w:lang w:val="fr-FR"/>
              </w:rPr>
              <w:t xml:space="preserve">t des défilés pour des cérémonies </w:t>
            </w:r>
          </w:p>
          <w:p w14:paraId="19F0C2A5" w14:textId="577ECE5D" w:rsidR="004043C8" w:rsidRPr="004043C8" w:rsidRDefault="004043C8" w:rsidP="002B6FA8">
            <w:pPr>
              <w:pStyle w:val="ListBullet"/>
              <w:numPr>
                <w:ilvl w:val="0"/>
                <w:numId w:val="0"/>
              </w:numPr>
              <w:rPr>
                <w:lang w:val="fr-FR"/>
              </w:rPr>
            </w:pPr>
          </w:p>
        </w:tc>
      </w:tr>
    </w:tbl>
    <w:p w14:paraId="625677D5" w14:textId="77777777" w:rsidR="005A20B8" w:rsidRPr="004043C8" w:rsidRDefault="005A20B8">
      <w:pPr>
        <w:rPr>
          <w:lang w:val="fr-FR"/>
        </w:rPr>
      </w:pPr>
    </w:p>
    <w:sectPr w:rsidR="005A20B8" w:rsidRPr="004043C8" w:rsidSect="00FC46DC">
      <w:headerReference w:type="default" r:id="rId26"/>
      <w:footerReference w:type="default" r:id="rId27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8124B" w14:textId="77777777" w:rsidR="00FF6351" w:rsidRDefault="00FF6351" w:rsidP="00B21D64">
      <w:pPr>
        <w:spacing w:after="0" w:line="240" w:lineRule="auto"/>
      </w:pPr>
      <w:r>
        <w:separator/>
      </w:r>
    </w:p>
  </w:endnote>
  <w:endnote w:type="continuationSeparator" w:id="0">
    <w:p w14:paraId="59DE4DEF" w14:textId="77777777" w:rsidR="00FF6351" w:rsidRDefault="00FF635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D11D" w14:textId="77777777" w:rsidR="00A96376" w:rsidRDefault="00A96376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C0B3" wp14:editId="3C8C684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1F3C7C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5C3CD" w14:textId="77777777" w:rsidR="00FF6351" w:rsidRDefault="00FF6351" w:rsidP="00B21D64">
      <w:pPr>
        <w:spacing w:after="0" w:line="240" w:lineRule="auto"/>
      </w:pPr>
      <w:r>
        <w:separator/>
      </w:r>
    </w:p>
  </w:footnote>
  <w:footnote w:type="continuationSeparator" w:id="0">
    <w:p w14:paraId="0A3C0459" w14:textId="77777777" w:rsidR="00FF6351" w:rsidRDefault="00FF635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33627" w14:textId="77777777" w:rsidR="00B21D64" w:rsidRDefault="00997E86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185C396" wp14:editId="53AD01D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8A830F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3226034">
    <w:abstractNumId w:val="6"/>
  </w:num>
  <w:num w:numId="2" w16cid:durableId="1320158657">
    <w:abstractNumId w:val="8"/>
  </w:num>
  <w:num w:numId="3" w16cid:durableId="1894582108">
    <w:abstractNumId w:val="5"/>
  </w:num>
  <w:num w:numId="4" w16cid:durableId="591745861">
    <w:abstractNumId w:val="2"/>
  </w:num>
  <w:num w:numId="5" w16cid:durableId="1035228200">
    <w:abstractNumId w:val="4"/>
  </w:num>
  <w:num w:numId="6" w16cid:durableId="1577089254">
    <w:abstractNumId w:val="7"/>
  </w:num>
  <w:num w:numId="7" w16cid:durableId="1031106640">
    <w:abstractNumId w:val="0"/>
  </w:num>
  <w:num w:numId="8" w16cid:durableId="17507600">
    <w:abstractNumId w:val="1"/>
  </w:num>
  <w:num w:numId="9" w16cid:durableId="113810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attachedTemplate r:id="rId1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54"/>
    <w:rsid w:val="000161E1"/>
    <w:rsid w:val="00021303"/>
    <w:rsid w:val="00107E81"/>
    <w:rsid w:val="00114258"/>
    <w:rsid w:val="00144072"/>
    <w:rsid w:val="001A6ABF"/>
    <w:rsid w:val="00200C6D"/>
    <w:rsid w:val="0021475C"/>
    <w:rsid w:val="002B6FA8"/>
    <w:rsid w:val="002C47D2"/>
    <w:rsid w:val="003962AE"/>
    <w:rsid w:val="003C0BB5"/>
    <w:rsid w:val="004043C8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6EB6"/>
    <w:rsid w:val="007571B5"/>
    <w:rsid w:val="007772B1"/>
    <w:rsid w:val="0082178C"/>
    <w:rsid w:val="008424CE"/>
    <w:rsid w:val="00890F1A"/>
    <w:rsid w:val="008E2197"/>
    <w:rsid w:val="00984C08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13C7"/>
    <w:rsid w:val="00C344AA"/>
    <w:rsid w:val="00C37B1A"/>
    <w:rsid w:val="00C777FF"/>
    <w:rsid w:val="00CA02A6"/>
    <w:rsid w:val="00CA3454"/>
    <w:rsid w:val="00CD2FD2"/>
    <w:rsid w:val="00D12DFD"/>
    <w:rsid w:val="00D30379"/>
    <w:rsid w:val="00D5094B"/>
    <w:rsid w:val="00D60E3F"/>
    <w:rsid w:val="00D62B7E"/>
    <w:rsid w:val="00D9329C"/>
    <w:rsid w:val="00F022E0"/>
    <w:rsid w:val="00FB3253"/>
    <w:rsid w:val="00FC46DC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6231F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C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9C"/>
    <w:pPr>
      <w:keepNext/>
      <w:keepLines/>
      <w:outlineLvl w:val="2"/>
    </w:pPr>
    <w:rPr>
      <w:rFonts w:eastAsiaTheme="majorEastAsia" w:cstheme="majorBidi"/>
      <w:color w:val="1D3251" w:themeColor="accent1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D9329C"/>
    <w:pPr>
      <w:spacing w:before="40" w:after="40" w:line="240" w:lineRule="auto"/>
    </w:pPr>
    <w:rPr>
      <w:rFonts w:asciiTheme="majorHAnsi" w:hAnsiTheme="majorHAnsi"/>
      <w:sz w:val="21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D9329C"/>
    <w:rPr>
      <w:rFonts w:asciiTheme="majorHAnsi" w:hAnsiTheme="majorHAnsi"/>
      <w:sz w:val="21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29C"/>
    <w:rPr>
      <w:rFonts w:eastAsiaTheme="majorEastAsia" w:cstheme="majorBidi"/>
      <w:color w:val="1D3251" w:themeColor="accent1"/>
      <w:sz w:val="21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329C"/>
    <w:rPr>
      <w:rFonts w:eastAsiaTheme="majorEastAsia" w:cstheme="majorBidi"/>
      <w:color w:val="1D3251" w:themeColor="accen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l\AppData\Roaming\Microsoft\Templates\Modern%20initial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D4BBC8280C4976972EB20FD9F8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32EE-CEDA-4A37-B80D-3FA1E31DD4BC}"/>
      </w:docPartPr>
      <w:docPartBody>
        <w:p w:rsidR="00000000" w:rsidRDefault="00000000">
          <w:pPr>
            <w:pStyle w:val="66D4BBC8280C4976972EB20FD9F83A4B"/>
          </w:pPr>
          <w:r w:rsidRPr="00D9329C">
            <w:rPr>
              <w:lang w:bidi="en-GB"/>
            </w:rPr>
            <w:t>ABOUT ME</w:t>
          </w:r>
        </w:p>
      </w:docPartBody>
    </w:docPart>
    <w:docPart>
      <w:docPartPr>
        <w:name w:val="5F2A9ED4A5D349BF8E2400FBC6D0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D3C1-4896-4CAF-85E0-22B552DA7090}"/>
      </w:docPartPr>
      <w:docPartBody>
        <w:p w:rsidR="00000000" w:rsidRDefault="00000000">
          <w:pPr>
            <w:pStyle w:val="5F2A9ED4A5D349BF8E2400FBC6D0CE57"/>
          </w:pPr>
          <w:r w:rsidRPr="00D9329C">
            <w:rPr>
              <w:lang w:bidi="en-GB"/>
            </w:rPr>
            <w:t xml:space="preserve">Ut fermentum a </w:t>
          </w:r>
          <w:r w:rsidRPr="00D9329C">
            <w:rPr>
              <w:lang w:bidi="en-GB"/>
            </w:rPr>
            <w:t>magna ut eleifend. Integer convallis suscipit ante eu varius. 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F54F5FBFCD3146389AA8880A59DB9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DE46-7E91-45D5-9BD5-198EB1F317A4}"/>
      </w:docPartPr>
      <w:docPartBody>
        <w:p w:rsidR="00000000" w:rsidRDefault="00000000">
          <w:pPr>
            <w:pStyle w:val="F54F5FBFCD3146389AA8880A59DB9CFF"/>
          </w:pPr>
          <w:r w:rsidRPr="00D9329C">
            <w:rPr>
              <w:rFonts w:eastAsia="Rockwell" w:hAnsi="Rockwell" w:cs="Rockwell"/>
              <w:noProof/>
              <w:color w:val="156082" w:themeColor="accent1"/>
              <w:kern w:val="24"/>
              <w:lang w:bidi="en-GB"/>
            </w:rPr>
            <w:t>LinkedIn</w:t>
          </w:r>
        </w:p>
      </w:docPartBody>
    </w:docPart>
    <w:docPart>
      <w:docPartPr>
        <w:name w:val="FE2BEAC9D72D42A8802E6DADA4A64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D9A0-5661-4686-8FD2-CA8369EC363D}"/>
      </w:docPartPr>
      <w:docPartBody>
        <w:p w:rsidR="00000000" w:rsidRDefault="00000000">
          <w:pPr>
            <w:pStyle w:val="FE2BEAC9D72D42A8802E6DADA4A640F1"/>
          </w:pPr>
          <w:r w:rsidRPr="00D9329C">
            <w:rPr>
              <w:lang w:bidi="en-GB"/>
            </w:rPr>
            <w:t>Skills</w:t>
          </w:r>
        </w:p>
      </w:docPartBody>
    </w:docPart>
    <w:docPart>
      <w:docPartPr>
        <w:name w:val="A896B281BD644A94AD4A845CC827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D94B8-27AF-449F-A1CF-9D2EFEBF10A6}"/>
      </w:docPartPr>
      <w:docPartBody>
        <w:p w:rsidR="00000000" w:rsidRDefault="00000000">
          <w:pPr>
            <w:pStyle w:val="A896B281BD644A94AD4A845CC827789C"/>
          </w:pPr>
          <w:r w:rsidRPr="00D9329C">
            <w:rPr>
              <w:lang w:bidi="en-GB"/>
            </w:rPr>
            <w:t>Education</w:t>
          </w:r>
        </w:p>
      </w:docPartBody>
    </w:docPart>
    <w:docPart>
      <w:docPartPr>
        <w:name w:val="0015507DE6C7468A8D630B0FCD35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D2712-7C2E-4402-8CA9-3C3709C7A59A}"/>
      </w:docPartPr>
      <w:docPartBody>
        <w:p w:rsidR="00000000" w:rsidRDefault="00000000">
          <w:pPr>
            <w:pStyle w:val="0015507DE6C7468A8D630B0FCD358082"/>
          </w:pPr>
          <w:r w:rsidRPr="00D9329C">
            <w:rPr>
              <w:lang w:bidi="en-GB"/>
            </w:rPr>
            <w:t>Experience</w:t>
          </w:r>
        </w:p>
      </w:docPartBody>
    </w:docPart>
    <w:docPart>
      <w:docPartPr>
        <w:name w:val="F0EE5F9584E148F9905C3AD7807BB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A50-7A8D-419A-98DA-28DD6CB5B35F}"/>
      </w:docPartPr>
      <w:docPartBody>
        <w:p w:rsidR="00000000" w:rsidRDefault="00000000">
          <w:pPr>
            <w:pStyle w:val="F0EE5F9584E148F9905C3AD7807BBDBF"/>
          </w:pPr>
          <w:r>
            <w:rPr>
              <w:lang w:bidi="en-GB"/>
            </w:rPr>
            <w:t>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53520409">
    <w:abstractNumId w:val="0"/>
  </w:num>
  <w:num w:numId="2" w16cid:durableId="196761511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09"/>
    <w:rsid w:val="0050222F"/>
    <w:rsid w:val="0082178C"/>
    <w:rsid w:val="00C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80ACED1F44F27841E72D1983B4A10">
    <w:name w:val="F5980ACED1F44F27841E72D1983B4A10"/>
  </w:style>
  <w:style w:type="paragraph" w:customStyle="1" w:styleId="BBEF56C3E8504E1582D20A58313CF89A">
    <w:name w:val="BBEF56C3E8504E1582D20A58313CF89A"/>
  </w:style>
  <w:style w:type="paragraph" w:customStyle="1" w:styleId="F83FBCAB990B4C43854A5664065945B4">
    <w:name w:val="F83FBCAB990B4C43854A5664065945B4"/>
  </w:style>
  <w:style w:type="paragraph" w:customStyle="1" w:styleId="5B670B9721B042F3A87F12ECA76556EA">
    <w:name w:val="5B670B9721B042F3A87F12ECA76556EA"/>
  </w:style>
  <w:style w:type="paragraph" w:customStyle="1" w:styleId="66D4BBC8280C4976972EB20FD9F83A4B">
    <w:name w:val="66D4BBC8280C4976972EB20FD9F83A4B"/>
  </w:style>
  <w:style w:type="paragraph" w:customStyle="1" w:styleId="852E5D38CD964DEAAFDE97DCDE1D7E9D">
    <w:name w:val="852E5D38CD964DEAAFDE97DCDE1D7E9D"/>
  </w:style>
  <w:style w:type="paragraph" w:customStyle="1" w:styleId="B1E9F02883CF43AFB95AFFC679965222">
    <w:name w:val="B1E9F02883CF43AFB95AFFC679965222"/>
  </w:style>
  <w:style w:type="paragraph" w:customStyle="1" w:styleId="FD3DFD1FB7D549F0BEE787B473B9A333">
    <w:name w:val="FD3DFD1FB7D549F0BEE787B473B9A333"/>
  </w:style>
  <w:style w:type="paragraph" w:customStyle="1" w:styleId="5F2A9ED4A5D349BF8E2400FBC6D0CE57">
    <w:name w:val="5F2A9ED4A5D349BF8E2400FBC6D0CE57"/>
  </w:style>
  <w:style w:type="paragraph" w:customStyle="1" w:styleId="F54F5FBFCD3146389AA8880A59DB9CFF">
    <w:name w:val="F54F5FBFCD3146389AA8880A59DB9CFF"/>
  </w:style>
  <w:style w:type="paragraph" w:customStyle="1" w:styleId="0F00047A994D4BEDB0CE2A3C62D9FF10">
    <w:name w:val="0F00047A994D4BEDB0CE2A3C62D9FF10"/>
  </w:style>
  <w:style w:type="paragraph" w:customStyle="1" w:styleId="601963EC34584948B43908B20E883F1A">
    <w:name w:val="601963EC34584948B43908B20E883F1A"/>
  </w:style>
  <w:style w:type="paragraph" w:customStyle="1" w:styleId="FE2BEAC9D72D42A8802E6DADA4A640F1">
    <w:name w:val="FE2BEAC9D72D42A8802E6DADA4A640F1"/>
  </w:style>
  <w:style w:type="paragraph" w:customStyle="1" w:styleId="A896B281BD644A94AD4A845CC827789C">
    <w:name w:val="A896B281BD644A94AD4A845CC827789C"/>
  </w:style>
  <w:style w:type="paragraph" w:customStyle="1" w:styleId="2B88FDAD79AC43C19EF7C41B63C7B2A0">
    <w:name w:val="2B88FDAD79AC43C19EF7C41B63C7B2A0"/>
  </w:style>
  <w:style w:type="paragraph" w:customStyle="1" w:styleId="429603B5D09A4D3E9512DB002B9EC13B">
    <w:name w:val="429603B5D09A4D3E9512DB002B9EC13B"/>
  </w:style>
  <w:style w:type="paragraph" w:customStyle="1" w:styleId="529B645CB830462A9BC88F5ABFD85007">
    <w:name w:val="529B645CB830462A9BC88F5ABFD85007"/>
  </w:style>
  <w:style w:type="paragraph" w:customStyle="1" w:styleId="6219F27AFE924413955FD93441BB3B64">
    <w:name w:val="6219F27AFE924413955FD93441BB3B64"/>
  </w:style>
  <w:style w:type="paragraph" w:customStyle="1" w:styleId="D4E3C23CBF4E4219B523E4B4D4B17758">
    <w:name w:val="D4E3C23CBF4E4219B523E4B4D4B17758"/>
  </w:style>
  <w:style w:type="paragraph" w:customStyle="1" w:styleId="08B5235FCB534671BE2245EE127B6588">
    <w:name w:val="08B5235FCB534671BE2245EE127B6588"/>
  </w:style>
  <w:style w:type="paragraph" w:customStyle="1" w:styleId="7C853CA5880540129932090CF149A1EE">
    <w:name w:val="7C853CA5880540129932090CF149A1EE"/>
  </w:style>
  <w:style w:type="paragraph" w:customStyle="1" w:styleId="C96E8435A20D47CC85C9ED0F8F0CC56E">
    <w:name w:val="C96E8435A20D47CC85C9ED0F8F0CC56E"/>
  </w:style>
  <w:style w:type="paragraph" w:customStyle="1" w:styleId="31763AAFAFD044F4BE80BAD0AD25EF8C">
    <w:name w:val="31763AAFAFD044F4BE80BAD0AD25EF8C"/>
  </w:style>
  <w:style w:type="paragraph" w:customStyle="1" w:styleId="0015507DE6C7468A8D630B0FCD358082">
    <w:name w:val="0015507DE6C7468A8D630B0FCD358082"/>
  </w:style>
  <w:style w:type="paragraph" w:customStyle="1" w:styleId="35E8C7B33C6A4B03BF335111E4AD8A36">
    <w:name w:val="35E8C7B33C6A4B03BF335111E4AD8A36"/>
  </w:style>
  <w:style w:type="paragraph" w:customStyle="1" w:styleId="7E00C46453AB47BFB2F7FC2EDD981239">
    <w:name w:val="7E00C46453AB47BFB2F7FC2EDD981239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color w:val="262626" w:themeColor="text1" w:themeTint="D9"/>
      <w:kern w:val="0"/>
      <w:sz w:val="18"/>
      <w:szCs w:val="18"/>
      <w:lang w:val="en-US" w:eastAsia="en-US"/>
      <w14:ligatures w14:val="none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color w:val="262626" w:themeColor="text1" w:themeTint="D9"/>
      <w:kern w:val="0"/>
      <w:sz w:val="18"/>
      <w:szCs w:val="18"/>
      <w:lang w:val="en-US" w:eastAsia="en-US"/>
      <w14:ligatures w14:val="none"/>
    </w:rPr>
  </w:style>
  <w:style w:type="paragraph" w:customStyle="1" w:styleId="14C6CDF0BC2547BEBC7067445569653A">
    <w:name w:val="14C6CDF0BC2547BEBC7067445569653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color w:val="262626" w:themeColor="text1" w:themeTint="D9"/>
      <w:kern w:val="0"/>
      <w:sz w:val="18"/>
      <w:szCs w:val="18"/>
      <w:lang w:val="en-US" w:eastAsia="en-US"/>
      <w14:ligatures w14:val="none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83A78F341DF47E48D802CA5AD62E1CB">
    <w:name w:val="083A78F341DF47E48D802CA5AD62E1CB"/>
  </w:style>
  <w:style w:type="paragraph" w:customStyle="1" w:styleId="FE90DB7C966E41E99397E4C77D5ACCAE">
    <w:name w:val="FE90DB7C966E41E99397E4C77D5ACCAE"/>
  </w:style>
  <w:style w:type="paragraph" w:customStyle="1" w:styleId="E60E98305FF749E3B944DCE22A5520AA">
    <w:name w:val="E60E98305FF749E3B944DCE22A5520AA"/>
  </w:style>
  <w:style w:type="paragraph" w:customStyle="1" w:styleId="A8394A43A24B46749D498B0AA3D10826">
    <w:name w:val="A8394A43A24B46749D498B0AA3D10826"/>
  </w:style>
  <w:style w:type="paragraph" w:customStyle="1" w:styleId="AB7B16FA216E46E58FC995A46AC74759">
    <w:name w:val="AB7B16FA216E46E58FC995A46AC74759"/>
  </w:style>
  <w:style w:type="paragraph" w:customStyle="1" w:styleId="CCADB4D2838D480D81CCAF4C2796273D">
    <w:name w:val="CCADB4D2838D480D81CCAF4C2796273D"/>
  </w:style>
  <w:style w:type="paragraph" w:customStyle="1" w:styleId="10EC8884A0CF4472A3C0E113A406DAB5">
    <w:name w:val="10EC8884A0CF4472A3C0E113A406DAB5"/>
  </w:style>
  <w:style w:type="paragraph" w:customStyle="1" w:styleId="793B9B843F6E47E89C79180F3AACD2A4">
    <w:name w:val="793B9B843F6E47E89C79180F3AACD2A4"/>
  </w:style>
  <w:style w:type="paragraph" w:customStyle="1" w:styleId="08435C516CFC48AFA2208E53E9E061E1">
    <w:name w:val="08435C516CFC48AFA2208E53E9E061E1"/>
  </w:style>
  <w:style w:type="paragraph" w:customStyle="1" w:styleId="F0EE5F9584E148F9905C3AD7807BBDBF">
    <w:name w:val="F0EE5F9584E148F9905C3AD7807BBDBF"/>
  </w:style>
  <w:style w:type="paragraph" w:customStyle="1" w:styleId="4D7AC97A9B724ACB8BB0A860C2C3A10B">
    <w:name w:val="4D7AC97A9B724ACB8BB0A860C2C3A10B"/>
    <w:rsid w:val="00CE3409"/>
  </w:style>
  <w:style w:type="paragraph" w:customStyle="1" w:styleId="DAAEBCE1AA3643EC925F3E7645BC1F30">
    <w:name w:val="DAAEBCE1AA3643EC925F3E7645BC1F30"/>
    <w:rsid w:val="00CE3409"/>
  </w:style>
  <w:style w:type="paragraph" w:customStyle="1" w:styleId="4A19BA6DA470416CADCD00FCCD5FEECA">
    <w:name w:val="4A19BA6DA470416CADCD00FCCD5FEECA"/>
    <w:rsid w:val="00CE3409"/>
  </w:style>
  <w:style w:type="paragraph" w:customStyle="1" w:styleId="EDDC4086F10442E7B38C4BFCE7C9EB69">
    <w:name w:val="EDDC4086F10442E7B38C4BFCE7C9EB69"/>
    <w:rsid w:val="00CE3409"/>
  </w:style>
  <w:style w:type="paragraph" w:customStyle="1" w:styleId="94286839740A44068DDFCE9C179B74CC">
    <w:name w:val="94286839740A44068DDFCE9C179B74CC"/>
    <w:rsid w:val="00CE3409"/>
  </w:style>
  <w:style w:type="paragraph" w:customStyle="1" w:styleId="37A205CE8A94430998836ECC049A81D0">
    <w:name w:val="37A205CE8A94430998836ECC049A81D0"/>
    <w:rsid w:val="00CE3409"/>
  </w:style>
  <w:style w:type="paragraph" w:customStyle="1" w:styleId="4F3AC7A595AE4832A16F5E2AA33F5466">
    <w:name w:val="4F3AC7A595AE4832A16F5E2AA33F5466"/>
    <w:rsid w:val="00CE3409"/>
  </w:style>
  <w:style w:type="paragraph" w:customStyle="1" w:styleId="284382F6135745FD9D9401C60B6DAAA1">
    <w:name w:val="284382F6135745FD9D9401C60B6DAAA1"/>
    <w:rsid w:val="00CE3409"/>
  </w:style>
  <w:style w:type="paragraph" w:customStyle="1" w:styleId="14292D5DEBCB4DCB933BC9730BB8EF12">
    <w:name w:val="14292D5DEBCB4DCB933BC9730BB8EF12"/>
    <w:rsid w:val="00CE3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F8B2AC-F5EA-4E44-8EC2-A2FD4645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2025-05-01T11:37:00Z</dcterms:created>
  <dcterms:modified xsi:type="dcterms:W3CDTF">2025-05-01T13:38:00Z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